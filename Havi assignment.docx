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856" w:rsidRPr="009F7EF2" w:rsidRDefault="009F7EF2" w:rsidP="00874AA1">
      <w:pPr>
        <w:pStyle w:val="Title"/>
        <w:rPr>
          <w:u w:val="single"/>
        </w:rPr>
      </w:pPr>
      <w:r w:rsidRPr="009F7EF2">
        <w:rPr>
          <w:u w:val="single"/>
        </w:rPr>
        <w:t>WEB APPLICATION.</w:t>
      </w:r>
    </w:p>
    <w:p w:rsidR="00076856" w:rsidRPr="000C0454" w:rsidRDefault="000C0454" w:rsidP="00874AA1">
      <w:pPr>
        <w:pStyle w:val="Title"/>
        <w:rPr>
          <w:color w:val="FF0000"/>
          <w:u w:val="single"/>
        </w:rPr>
      </w:pPr>
      <w:r w:rsidRPr="000C0454">
        <w:rPr>
          <w:color w:val="FF0000"/>
          <w:u w:val="single"/>
        </w:rPr>
        <w:t>Havi Assignment</w:t>
      </w:r>
    </w:p>
    <w:p w:rsidR="00563FE4" w:rsidRDefault="009D4DC5" w:rsidP="009F7EF2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FC1DA04391C940C08A6EBF707811DBF4"/>
          </w:placeholder>
          <w:temporary/>
          <w:showingPlcHdr/>
          <w15:appearance w15:val="hidden"/>
        </w:sdtPr>
        <w:sdtEndPr/>
        <w:sdtContent>
          <w:r w:rsidR="00874AA1" w:rsidRPr="00874AA1">
            <w:t>Project Overview:</w:t>
          </w:r>
        </w:sdtContent>
      </w:sdt>
    </w:p>
    <w:p w:rsidR="009F7EF2" w:rsidRDefault="009F7EF2" w:rsidP="009F7EF2">
      <w:pPr>
        <w:pStyle w:val="ListParagraph"/>
        <w:numPr>
          <w:ilvl w:val="0"/>
          <w:numId w:val="7"/>
        </w:numPr>
      </w:pPr>
      <w:r>
        <w:t>This application is created for the assignment purpose for Havi .</w:t>
      </w:r>
    </w:p>
    <w:p w:rsidR="009F7EF2" w:rsidRDefault="009F7EF2" w:rsidP="009F7EF2">
      <w:pPr>
        <w:pStyle w:val="ListParagraph"/>
        <w:numPr>
          <w:ilvl w:val="0"/>
          <w:numId w:val="7"/>
        </w:numPr>
      </w:pPr>
      <w:r>
        <w:t>In this project User can login and sign up to their account.</w:t>
      </w:r>
    </w:p>
    <w:p w:rsidR="006A6048" w:rsidRDefault="009F7EF2" w:rsidP="009F7EF2">
      <w:pPr>
        <w:pStyle w:val="ListParagraph"/>
        <w:numPr>
          <w:ilvl w:val="0"/>
          <w:numId w:val="7"/>
        </w:numPr>
      </w:pPr>
      <w:r>
        <w:t>The project function is that when a user logs in, its show them a page with a list creator. There is a text box into which the user can enter something and on press of enter, the</w:t>
      </w:r>
      <w:r w:rsidR="006A6048">
        <w:t xml:space="preserve"> items will be added to the database and populate the updated database in the list.</w:t>
      </w:r>
    </w:p>
    <w:p w:rsidR="006A6048" w:rsidRDefault="006A6048" w:rsidP="009F7EF2">
      <w:pPr>
        <w:pStyle w:val="ListParagraph"/>
        <w:numPr>
          <w:ilvl w:val="0"/>
          <w:numId w:val="7"/>
        </w:numPr>
      </w:pPr>
      <w:r>
        <w:t>There is a admin grid where the list of all users can be seen in a grid.</w:t>
      </w:r>
    </w:p>
    <w:p w:rsidR="009F7EF2" w:rsidRPr="00874AA1" w:rsidRDefault="006A6048" w:rsidP="009F7EF2">
      <w:pPr>
        <w:pStyle w:val="ListParagraph"/>
        <w:numPr>
          <w:ilvl w:val="0"/>
          <w:numId w:val="7"/>
        </w:numPr>
      </w:pPr>
      <w:r>
        <w:t>APIs are handle data to be processed with all the forms and make it a functional application.</w:t>
      </w:r>
    </w:p>
    <w:p w:rsidR="00563FE4" w:rsidRPr="00874AA1" w:rsidRDefault="00404C33" w:rsidP="00404C33">
      <w:pPr>
        <w:pStyle w:val="Heading1"/>
      </w:pPr>
      <w:r>
        <w:t>Productive Tools:</w:t>
      </w:r>
    </w:p>
    <w:p w:rsidR="00F509DC" w:rsidRDefault="00F509DC" w:rsidP="00404C33">
      <w:pPr>
        <w:pStyle w:val="ListBullet"/>
      </w:pPr>
      <w:r>
        <w:t>PHP</w:t>
      </w:r>
    </w:p>
    <w:p w:rsidR="00404C33" w:rsidRDefault="00404C33" w:rsidP="00404C33">
      <w:pPr>
        <w:pStyle w:val="ListBullet"/>
      </w:pPr>
      <w:r>
        <w:t>MySQL</w:t>
      </w:r>
    </w:p>
    <w:p w:rsidR="00F509DC" w:rsidRDefault="00F509DC" w:rsidP="00404C33">
      <w:pPr>
        <w:pStyle w:val="ListBullet"/>
      </w:pPr>
      <w:r>
        <w:t>HTML</w:t>
      </w:r>
    </w:p>
    <w:p w:rsidR="00F509DC" w:rsidRDefault="00F509DC" w:rsidP="00404C33">
      <w:pPr>
        <w:pStyle w:val="ListBullet"/>
      </w:pPr>
      <w:r>
        <w:t>CSS</w:t>
      </w:r>
    </w:p>
    <w:p w:rsidR="00F509DC" w:rsidRPr="00874AA1" w:rsidRDefault="00F509DC" w:rsidP="00404C33">
      <w:pPr>
        <w:pStyle w:val="ListBullet"/>
      </w:pPr>
      <w:r>
        <w:t>BOOTSTRAP</w:t>
      </w:r>
    </w:p>
    <w:p w:rsidR="00563FE4" w:rsidRPr="00874AA1" w:rsidRDefault="009D4DC5" w:rsidP="00874AA1">
      <w:pPr>
        <w:pStyle w:val="Heading1"/>
      </w:pPr>
      <w:sdt>
        <w:sdtPr>
          <w:alias w:val="Objectives:"/>
          <w:tag w:val="Objectives:"/>
          <w:id w:val="-63415929"/>
          <w:placeholder>
            <w:docPart w:val="0868DF30B1264DF39671926C64BF4155"/>
          </w:placeholder>
          <w:temporary/>
          <w:showingPlcHdr/>
          <w15:appearance w15:val="hidden"/>
        </w:sdtPr>
        <w:sdtEndPr/>
        <w:sdtContent>
          <w:r w:rsidR="00874AA1" w:rsidRPr="00874AA1">
            <w:t>Objectives:</w:t>
          </w:r>
        </w:sdtContent>
      </w:sdt>
    </w:p>
    <w:p w:rsidR="001E3ADA" w:rsidRDefault="00404C33" w:rsidP="00874AA1">
      <w:pPr>
        <w:pStyle w:val="ListBullet"/>
      </w:pPr>
      <w:r>
        <w:t>User/employee can send their feedback</w:t>
      </w:r>
      <w:r w:rsidR="00F509DC">
        <w:t>s.</w:t>
      </w:r>
    </w:p>
    <w:p w:rsidR="00432A3E" w:rsidRDefault="00404C33" w:rsidP="00893F3E">
      <w:pPr>
        <w:pStyle w:val="ListBullet"/>
      </w:pPr>
      <w:r>
        <w:t>Admin can see all of the feedback</w:t>
      </w:r>
      <w:r w:rsidR="00F509DC">
        <w:t>s.</w:t>
      </w:r>
    </w:p>
    <w:p w:rsidR="00893F3E" w:rsidRDefault="00893F3E" w:rsidP="00893F3E">
      <w:pPr>
        <w:pStyle w:val="ListBullet"/>
        <w:numPr>
          <w:ilvl w:val="0"/>
          <w:numId w:val="0"/>
        </w:numPr>
      </w:pPr>
    </w:p>
    <w:p w:rsidR="00893F3E" w:rsidRDefault="00893F3E" w:rsidP="00893F3E">
      <w:pPr>
        <w:pStyle w:val="Heading1"/>
      </w:pPr>
      <w:r>
        <w:t>Description:</w:t>
      </w:r>
    </w:p>
    <w:p w:rsidR="00893F3E" w:rsidRDefault="00893F3E" w:rsidP="00893F3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3E" w:rsidRPr="00893F3E" w:rsidRDefault="00893F3E" w:rsidP="00893F3E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Above picture is showing the registration page where user can fill his/her some information and register in the site.</w:t>
      </w:r>
    </w:p>
    <w:p w:rsidR="00893F3E" w:rsidRPr="00893F3E" w:rsidRDefault="00893F3E" w:rsidP="00893F3E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914400" y="119062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981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Above picture is showing the login page where user can fill their E-mail and password to</w:t>
      </w:r>
      <w:r w:rsidR="00322DB8">
        <w:rPr>
          <w:sz w:val="22"/>
          <w:szCs w:val="22"/>
        </w:rPr>
        <w:t xml:space="preserve"> login.</w:t>
      </w:r>
      <w:r w:rsidRPr="00893F3E">
        <w:rPr>
          <w:sz w:val="22"/>
          <w:szCs w:val="22"/>
        </w:rPr>
        <w:br w:type="textWrapping" w:clear="all"/>
      </w:r>
    </w:p>
    <w:p w:rsidR="00893F3E" w:rsidRDefault="00893F3E" w:rsidP="00893F3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B8" w:rsidRPr="00322DB8" w:rsidRDefault="00322DB8" w:rsidP="00322DB8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Above picture is showing the feedback page where user can fill their name and feedback.</w:t>
      </w:r>
    </w:p>
    <w:p w:rsidR="00893F3E" w:rsidRDefault="00893F3E" w:rsidP="00893F3E">
      <w:pPr>
        <w:rPr>
          <w:sz w:val="22"/>
          <w:szCs w:val="22"/>
        </w:rPr>
      </w:pPr>
    </w:p>
    <w:p w:rsidR="00893F3E" w:rsidRDefault="00893F3E" w:rsidP="00893F3E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B8" w:rsidRPr="00322DB8" w:rsidRDefault="00322DB8" w:rsidP="00893F3E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Above picture is showing the edit page where user can edit their feedback.</w:t>
      </w:r>
    </w:p>
    <w:p w:rsidR="00893F3E" w:rsidRDefault="00893F3E" w:rsidP="00893F3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B8" w:rsidRDefault="00322DB8" w:rsidP="00322DB8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Above picture is showing the Admin page where admin can see all of the feedback.</w:t>
      </w:r>
    </w:p>
    <w:p w:rsidR="00A21162" w:rsidRDefault="00A21162" w:rsidP="00A21162">
      <w:pPr>
        <w:pStyle w:val="Heading1"/>
      </w:pPr>
      <w:r>
        <w:t>APIs to handle data:</w:t>
      </w:r>
    </w:p>
    <w:p w:rsidR="00A21162" w:rsidRDefault="00A21162" w:rsidP="00A21162">
      <w:pPr>
        <w:pStyle w:val="ListParagraph"/>
        <w:numPr>
          <w:ilvl w:val="0"/>
          <w:numId w:val="9"/>
        </w:numPr>
      </w:pPr>
      <w:r>
        <w:t>Read data API</w:t>
      </w:r>
    </w:p>
    <w:p w:rsidR="00A21162" w:rsidRDefault="0052487B" w:rsidP="00A2116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5" w:history="1">
        <w:r w:rsidRPr="00E9626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http://localhost/roy/api_read.php</w:t>
        </w:r>
      </w:hyperlink>
    </w:p>
    <w:p w:rsidR="0052487B" w:rsidRDefault="009146ED" w:rsidP="0052487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6" w:history="1">
        <w:r w:rsidRPr="00E9626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http://localhost/roy/api_insert.php</w:t>
        </w:r>
      </w:hyperlink>
    </w:p>
    <w:p w:rsidR="0052487B" w:rsidRPr="00A21162" w:rsidRDefault="0052487B" w:rsidP="00A21162">
      <w:pPr>
        <w:pStyle w:val="ListParagraph"/>
      </w:pPr>
    </w:p>
    <w:p w:rsidR="00322DB8" w:rsidRPr="00893F3E" w:rsidRDefault="00322DB8" w:rsidP="00893F3E">
      <w:pPr>
        <w:rPr>
          <w:sz w:val="22"/>
          <w:szCs w:val="22"/>
        </w:rPr>
      </w:pPr>
    </w:p>
    <w:p w:rsidR="00563FE4" w:rsidRPr="00874AA1" w:rsidRDefault="009D4DC5" w:rsidP="00874AA1">
      <w:pPr>
        <w:pStyle w:val="Heading1"/>
      </w:pPr>
      <w:sdt>
        <w:sdtPr>
          <w:alias w:val="Summarize what you learned:"/>
          <w:tag w:val="Summarize what you learned:"/>
          <w:id w:val="1262876396"/>
          <w:placeholder>
            <w:docPart w:val="5A4C34C97DE645D197E255C25B57B374"/>
          </w:placeholder>
          <w:temporary/>
          <w:showingPlcHdr/>
          <w15:appearance w15:val="hidden"/>
        </w:sdtPr>
        <w:sdtEndPr/>
        <w:sdtContent>
          <w:r w:rsidR="002F1EA7" w:rsidRPr="00874AA1">
            <w:t>Summarize what you learned:</w:t>
          </w:r>
        </w:sdtContent>
      </w:sdt>
    </w:p>
    <w:p w:rsidR="00563FE4" w:rsidRPr="00874AA1" w:rsidRDefault="00893F3E" w:rsidP="00893F3E">
      <w:pPr>
        <w:pStyle w:val="ListParagraph"/>
        <w:numPr>
          <w:ilvl w:val="0"/>
          <w:numId w:val="8"/>
        </w:numPr>
      </w:pPr>
      <w:r>
        <w:t>Web Devlopment</w:t>
      </w:r>
    </w:p>
    <w:p w:rsidR="00322DB8" w:rsidRDefault="00322DB8" w:rsidP="00322DB8">
      <w:pPr>
        <w:pStyle w:val="Heading1"/>
      </w:pPr>
      <w:r>
        <w:t>Link of the project:</w:t>
      </w:r>
    </w:p>
    <w:p w:rsidR="009146ED" w:rsidRDefault="009146ED" w:rsidP="009146ED"/>
    <w:p w:rsidR="00322DB8" w:rsidRDefault="009146ED" w:rsidP="009146ED">
      <w:r>
        <w:t>Functional Link:-</w:t>
      </w:r>
      <w:r>
        <w:tab/>
      </w:r>
      <w:hyperlink r:id="rId17" w:history="1">
        <w:r w:rsidRPr="009146ED">
          <w:rPr>
            <w:rStyle w:val="Hyperlink"/>
          </w:rPr>
          <w:t>https://pradhyunroy.000webhostapp.com/assignment/Login.php</w:t>
        </w:r>
      </w:hyperlink>
    </w:p>
    <w:p w:rsidR="009146ED" w:rsidRDefault="009146ED" w:rsidP="009146ED">
      <w:bookmarkStart w:id="0" w:name="_GoBack"/>
      <w:bookmarkEnd w:id="0"/>
      <w:r>
        <w:t>Github Link:-</w:t>
      </w:r>
      <w:r>
        <w:tab/>
      </w:r>
      <w:hyperlink r:id="rId18" w:history="1">
        <w:r w:rsidRPr="009146ED">
          <w:rPr>
            <w:rStyle w:val="Hyperlink"/>
          </w:rPr>
          <w:t>https://github.com/PradhyunRoy/Assignment.git</w:t>
        </w:r>
      </w:hyperlink>
    </w:p>
    <w:p w:rsidR="00322DB8" w:rsidRPr="00874AA1" w:rsidRDefault="00322DB8" w:rsidP="00322DB8">
      <w:pPr>
        <w:pStyle w:val="Heading1"/>
      </w:pPr>
    </w:p>
    <w:sectPr w:rsidR="00322DB8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DC5" w:rsidRDefault="009D4DC5" w:rsidP="00524988">
      <w:pPr>
        <w:spacing w:after="0" w:line="240" w:lineRule="auto"/>
      </w:pPr>
      <w:r>
        <w:separator/>
      </w:r>
    </w:p>
  </w:endnote>
  <w:endnote w:type="continuationSeparator" w:id="0">
    <w:p w:rsidR="009D4DC5" w:rsidRDefault="009D4DC5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DC5" w:rsidRDefault="009D4DC5" w:rsidP="00524988">
      <w:pPr>
        <w:spacing w:after="0" w:line="240" w:lineRule="auto"/>
      </w:pPr>
      <w:r>
        <w:separator/>
      </w:r>
    </w:p>
  </w:footnote>
  <w:footnote w:type="continuationSeparator" w:id="0">
    <w:p w:rsidR="009D4DC5" w:rsidRDefault="009D4DC5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431B19"/>
    <w:multiLevelType w:val="hybridMultilevel"/>
    <w:tmpl w:val="64EC254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0E795E1F"/>
    <w:multiLevelType w:val="hybridMultilevel"/>
    <w:tmpl w:val="55D0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A6F2F"/>
    <w:multiLevelType w:val="hybridMultilevel"/>
    <w:tmpl w:val="76BA3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42A22"/>
    <w:multiLevelType w:val="hybridMultilevel"/>
    <w:tmpl w:val="3AAE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4499F"/>
    <w:multiLevelType w:val="hybridMultilevel"/>
    <w:tmpl w:val="2334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54"/>
    <w:rsid w:val="00001A58"/>
    <w:rsid w:val="00044941"/>
    <w:rsid w:val="00076856"/>
    <w:rsid w:val="00097C80"/>
    <w:rsid w:val="000C0454"/>
    <w:rsid w:val="00151A42"/>
    <w:rsid w:val="001E3ADA"/>
    <w:rsid w:val="002261A4"/>
    <w:rsid w:val="002B266F"/>
    <w:rsid w:val="002F1EA7"/>
    <w:rsid w:val="003169C1"/>
    <w:rsid w:val="00322DB8"/>
    <w:rsid w:val="003E4076"/>
    <w:rsid w:val="00404C33"/>
    <w:rsid w:val="00432A3E"/>
    <w:rsid w:val="00481FAD"/>
    <w:rsid w:val="00483FFD"/>
    <w:rsid w:val="005244D5"/>
    <w:rsid w:val="0052487B"/>
    <w:rsid w:val="00524988"/>
    <w:rsid w:val="00563FE4"/>
    <w:rsid w:val="005733DE"/>
    <w:rsid w:val="00575138"/>
    <w:rsid w:val="00575C9D"/>
    <w:rsid w:val="005854E9"/>
    <w:rsid w:val="00635D86"/>
    <w:rsid w:val="006A6048"/>
    <w:rsid w:val="00783197"/>
    <w:rsid w:val="00874AA1"/>
    <w:rsid w:val="00893F3E"/>
    <w:rsid w:val="009146ED"/>
    <w:rsid w:val="009D4DC5"/>
    <w:rsid w:val="009F7EF2"/>
    <w:rsid w:val="00A21162"/>
    <w:rsid w:val="00C10307"/>
    <w:rsid w:val="00F509DC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BA758"/>
  <w15:chartTrackingRefBased/>
  <w15:docId w15:val="{AE178EEB-4B20-4851-9834-44A70A40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C10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8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PradhyunRoy/Assignment.git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pradhyunroy.000webhostapp.com/assignment/Login.ph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roy/api_insert.php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localhost/roy/api_read.php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dhyun%20Roy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1DA04391C940C08A6EBF707811D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B73BD-3B69-4BCB-9FB1-3EBD60A55BF9}"/>
      </w:docPartPr>
      <w:docPartBody>
        <w:p w:rsidR="00C20B3A" w:rsidRDefault="00460D2D">
          <w:pPr>
            <w:pStyle w:val="FC1DA04391C940C08A6EBF707811DBF4"/>
          </w:pPr>
          <w:r w:rsidRPr="00874AA1">
            <w:t>Project Overview:</w:t>
          </w:r>
        </w:p>
      </w:docPartBody>
    </w:docPart>
    <w:docPart>
      <w:docPartPr>
        <w:name w:val="0868DF30B1264DF39671926C64BF4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CD4CA-088B-496D-ACE7-97928BBC9102}"/>
      </w:docPartPr>
      <w:docPartBody>
        <w:p w:rsidR="00C20B3A" w:rsidRDefault="00460D2D">
          <w:pPr>
            <w:pStyle w:val="0868DF30B1264DF39671926C64BF4155"/>
          </w:pPr>
          <w:r w:rsidRPr="00874AA1">
            <w:t>Objectives:</w:t>
          </w:r>
        </w:p>
      </w:docPartBody>
    </w:docPart>
    <w:docPart>
      <w:docPartPr>
        <w:name w:val="5A4C34C97DE645D197E255C25B57B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6B228-CC42-419E-A352-26D106296991}"/>
      </w:docPartPr>
      <w:docPartBody>
        <w:p w:rsidR="00C20B3A" w:rsidRDefault="00460D2D">
          <w:pPr>
            <w:pStyle w:val="5A4C34C97DE645D197E255C25B57B374"/>
          </w:pPr>
          <w:r w:rsidRPr="00874AA1">
            <w:t>Summarize what you learned: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2D"/>
    <w:rsid w:val="00060AB9"/>
    <w:rsid w:val="00460D2D"/>
    <w:rsid w:val="00C20B3A"/>
    <w:rsid w:val="00D4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FAD65AFAE343E4ACF750B4976EF4C4">
    <w:name w:val="8FFAD65AFAE343E4ACF750B4976EF4C4"/>
  </w:style>
  <w:style w:type="paragraph" w:customStyle="1" w:styleId="9722C9FAA84E46C1931C09897E07485D">
    <w:name w:val="9722C9FAA84E46C1931C09897E07485D"/>
  </w:style>
  <w:style w:type="paragraph" w:customStyle="1" w:styleId="FC1DA04391C940C08A6EBF707811DBF4">
    <w:name w:val="FC1DA04391C940C08A6EBF707811DBF4"/>
  </w:style>
  <w:style w:type="paragraph" w:customStyle="1" w:styleId="7EA3C05696C74216894EE6C6B09F2EB3">
    <w:name w:val="7EA3C05696C74216894EE6C6B09F2EB3"/>
  </w:style>
  <w:style w:type="paragraph" w:customStyle="1" w:styleId="373A82CAE051442EB822E497129465E9">
    <w:name w:val="373A82CAE051442EB822E497129465E9"/>
  </w:style>
  <w:style w:type="paragraph" w:customStyle="1" w:styleId="E6C0E7EBBADA49AAB9A7933CD63D38C7">
    <w:name w:val="E6C0E7EBBADA49AAB9A7933CD63D38C7"/>
  </w:style>
  <w:style w:type="paragraph" w:customStyle="1" w:styleId="ABB2B801226544FA92686A357FA58BCC">
    <w:name w:val="ABB2B801226544FA92686A357FA58BCC"/>
  </w:style>
  <w:style w:type="paragraph" w:customStyle="1" w:styleId="ADB499B8A43C428C92A2ED372BF39178">
    <w:name w:val="ADB499B8A43C428C92A2ED372BF39178"/>
  </w:style>
  <w:style w:type="paragraph" w:customStyle="1" w:styleId="0868DF30B1264DF39671926C64BF4155">
    <w:name w:val="0868DF30B1264DF39671926C64BF4155"/>
  </w:style>
  <w:style w:type="paragraph" w:customStyle="1" w:styleId="A944BEE8DA56413A8E60BD5B0109E271">
    <w:name w:val="A944BEE8DA56413A8E60BD5B0109E271"/>
  </w:style>
  <w:style w:type="paragraph" w:customStyle="1" w:styleId="B72D132CDAFE4949A7B7675B29A896FF">
    <w:name w:val="B72D132CDAFE4949A7B7675B29A896FF"/>
  </w:style>
  <w:style w:type="paragraph" w:customStyle="1" w:styleId="3A3A6E79C9D94841BDB20CC0C83768AC">
    <w:name w:val="3A3A6E79C9D94841BDB20CC0C83768AC"/>
  </w:style>
  <w:style w:type="paragraph" w:customStyle="1" w:styleId="F5125E2DCB684E7B9ABAB4CC55E79437">
    <w:name w:val="F5125E2DCB684E7B9ABAB4CC55E79437"/>
  </w:style>
  <w:style w:type="paragraph" w:customStyle="1" w:styleId="F712E90CC71441F9A7C251F50DFDC00D">
    <w:name w:val="F712E90CC71441F9A7C251F50DFDC00D"/>
  </w:style>
  <w:style w:type="paragraph" w:customStyle="1" w:styleId="6B601602B566478996C4C370E6A63BFE">
    <w:name w:val="6B601602B566478996C4C370E6A63BFE"/>
  </w:style>
  <w:style w:type="paragraph" w:customStyle="1" w:styleId="79C97D1245444C02AB8F2662778EC848">
    <w:name w:val="79C97D1245444C02AB8F2662778EC848"/>
  </w:style>
  <w:style w:type="paragraph" w:customStyle="1" w:styleId="FDA6D3EC8A78497DA593E7C490BE4EFB">
    <w:name w:val="FDA6D3EC8A78497DA593E7C490BE4EFB"/>
  </w:style>
  <w:style w:type="paragraph" w:customStyle="1" w:styleId="D3F4DA4965314402A99E0D5EB5435624">
    <w:name w:val="D3F4DA4965314402A99E0D5EB5435624"/>
  </w:style>
  <w:style w:type="paragraph" w:customStyle="1" w:styleId="3B54D47CA6954C88AD17FA471C8BBA15">
    <w:name w:val="3B54D47CA6954C88AD17FA471C8BBA15"/>
  </w:style>
  <w:style w:type="paragraph" w:customStyle="1" w:styleId="03927F728D9F40C58F3706676071668D">
    <w:name w:val="03927F728D9F40C58F3706676071668D"/>
  </w:style>
  <w:style w:type="paragraph" w:customStyle="1" w:styleId="5EEA24C0216C4EF6BB2812031C6DDD17">
    <w:name w:val="5EEA24C0216C4EF6BB2812031C6DDD17"/>
  </w:style>
  <w:style w:type="paragraph" w:customStyle="1" w:styleId="12FE5301F6534AA39FCCBB2FD78D3D73">
    <w:name w:val="12FE5301F6534AA39FCCBB2FD78D3D73"/>
  </w:style>
  <w:style w:type="paragraph" w:customStyle="1" w:styleId="E57A83C61FCF44B9B572CF405011E49D">
    <w:name w:val="E57A83C61FCF44B9B572CF405011E49D"/>
  </w:style>
  <w:style w:type="paragraph" w:customStyle="1" w:styleId="5A4C34C97DE645D197E255C25B57B374">
    <w:name w:val="5A4C34C97DE645D197E255C25B57B374"/>
  </w:style>
  <w:style w:type="paragraph" w:customStyle="1" w:styleId="D1C4B8A065C5404E89537BC99A62CC44">
    <w:name w:val="D1C4B8A065C5404E89537BC99A62CC44"/>
  </w:style>
  <w:style w:type="paragraph" w:customStyle="1" w:styleId="806F1F22358041F2925B8703102CCAD7">
    <w:name w:val="806F1F22358041F2925B8703102CCAD7"/>
  </w:style>
  <w:style w:type="paragraph" w:customStyle="1" w:styleId="801E40D0DCFF431588C696B7373574A9">
    <w:name w:val="801E40D0DCFF431588C696B7373574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227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Pradhyun Roy</dc:creator>
  <cp:keywords/>
  <dc:description/>
  <cp:lastModifiedBy>Pradhyun Roy</cp:lastModifiedBy>
  <cp:revision>5</cp:revision>
  <dcterms:created xsi:type="dcterms:W3CDTF">2020-11-24T08:57:00Z</dcterms:created>
  <dcterms:modified xsi:type="dcterms:W3CDTF">2020-11-24T14:16:00Z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